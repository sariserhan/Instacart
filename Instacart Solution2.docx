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70E6" w14:textId="77777777" w:rsidR="009005F6" w:rsidRDefault="006F77FC">
      <w:pPr>
        <w:pStyle w:val="Subtitle"/>
      </w:pPr>
      <w:r>
        <w:t xml:space="preserve">Predicting the consumer’s next purchase </w:t>
      </w:r>
      <w:r w:rsidR="00387098">
        <w:t>order</w:t>
      </w:r>
    </w:p>
    <w:p w14:paraId="63D00EE1" w14:textId="39B6F602" w:rsidR="009005F6" w:rsidRDefault="006F77FC">
      <w:pPr>
        <w:pStyle w:val="Title"/>
      </w:pPr>
      <w:proofErr w:type="spellStart"/>
      <w:r>
        <w:t>Instacart</w:t>
      </w:r>
      <w:proofErr w:type="spellEnd"/>
      <w:r>
        <w:t xml:space="preserve"> </w:t>
      </w:r>
      <w:r w:rsidR="000C2F95">
        <w:t>Solution Report</w:t>
      </w:r>
    </w:p>
    <w:p w14:paraId="3FD7BA16" w14:textId="77777777" w:rsidR="009005F6" w:rsidRDefault="00294836">
      <w:pPr>
        <w:pStyle w:val="Author"/>
      </w:pPr>
      <w:r>
        <w:t>Serhan Sari</w:t>
      </w:r>
    </w:p>
    <w:p w14:paraId="520AAA7E" w14:textId="77777777" w:rsidR="009005F6" w:rsidRDefault="000D3459">
      <w:r>
        <w:rPr>
          <w:noProof/>
          <w:lang w:eastAsia="en-US"/>
        </w:rPr>
        <w:drawing>
          <wp:inline distT="0" distB="0" distL="0" distR="0" wp14:anchorId="56118B2A" wp14:editId="7A14BDB8">
            <wp:extent cx="6070600" cy="3657600"/>
            <wp:effectExtent l="0" t="0" r="0" b="0"/>
            <wp:docPr id="1" name="Picture 1" descr="/Users/serhansari/Desktop/Screen Shot 2017-10-13 at 12.03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rhansari/Desktop/Screen Shot 2017-10-13 at 12.03.4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76BF" w14:textId="538A3A57" w:rsidR="009005F6" w:rsidRDefault="00A12287" w:rsidP="000C2F95">
      <w:pPr>
        <w:pStyle w:val="Heading1"/>
        <w:numPr>
          <w:ilvl w:val="0"/>
          <w:numId w:val="21"/>
        </w:numPr>
      </w:pPr>
      <w:r>
        <w:t xml:space="preserve">Problem </w:t>
      </w:r>
      <w:r w:rsidR="000C2F95">
        <w:t>Definition</w:t>
      </w:r>
    </w:p>
    <w:p w14:paraId="2C5836C9" w14:textId="7FFD4DBC" w:rsidR="009005F6" w:rsidRDefault="00E013A9" w:rsidP="000C2F95">
      <w:pPr>
        <w:ind w:left="720"/>
      </w:pPr>
      <w:r>
        <w:t>Predict the user’s next purchase</w:t>
      </w:r>
      <w:r w:rsidR="001140EC">
        <w:t xml:space="preserve"> </w:t>
      </w:r>
      <w:r>
        <w:t xml:space="preserve">product(s) by analyzing </w:t>
      </w:r>
      <w:r w:rsidR="004D03E0">
        <w:t>for each user’s historical</w:t>
      </w:r>
      <w:r>
        <w:t xml:space="preserve"> purchases </w:t>
      </w:r>
    </w:p>
    <w:p w14:paraId="0DC82EA3" w14:textId="377AD1AA" w:rsidR="000C2F95" w:rsidRDefault="000C2F95" w:rsidP="000C2F95">
      <w:pPr>
        <w:pStyle w:val="ListParagraph"/>
        <w:numPr>
          <w:ilvl w:val="0"/>
          <w:numId w:val="20"/>
        </w:numPr>
      </w:pPr>
      <w:r>
        <w:t>Key Questions for solving the problem:</w:t>
      </w:r>
    </w:p>
    <w:p w14:paraId="43FA5A5D" w14:textId="2B74A90E" w:rsidR="00D62A2A" w:rsidRDefault="00D62A2A" w:rsidP="00D62A2A">
      <w:pPr>
        <w:pStyle w:val="ListParagraph"/>
        <w:numPr>
          <w:ilvl w:val="1"/>
          <w:numId w:val="20"/>
        </w:numPr>
      </w:pPr>
      <w:r>
        <w:t xml:space="preserve">Are there any repetitive products by user? Is there any relation with day/time? </w:t>
      </w:r>
    </w:p>
    <w:p w14:paraId="6B8DBC39" w14:textId="65410451" w:rsidR="000C2F95" w:rsidRDefault="004D03E0" w:rsidP="000C2F95">
      <w:pPr>
        <w:pStyle w:val="ListParagraph"/>
        <w:numPr>
          <w:ilvl w:val="1"/>
          <w:numId w:val="20"/>
        </w:numPr>
      </w:pPr>
      <w:r>
        <w:t xml:space="preserve">Is there any correlation between the purchased product(s) and the </w:t>
      </w:r>
      <w:r w:rsidR="006B4791">
        <w:t xml:space="preserve">ordered </w:t>
      </w:r>
      <w:r>
        <w:t>day/time?</w:t>
      </w:r>
    </w:p>
    <w:p w14:paraId="757A979D" w14:textId="47367B5F" w:rsidR="004D03E0" w:rsidRDefault="004D03E0" w:rsidP="000C2F95">
      <w:pPr>
        <w:pStyle w:val="ListParagraph"/>
        <w:numPr>
          <w:ilvl w:val="1"/>
          <w:numId w:val="20"/>
        </w:numPr>
      </w:pPr>
      <w:r>
        <w:t>Is there any relation between aisles-departments and products?</w:t>
      </w:r>
    </w:p>
    <w:p w14:paraId="663CABF5" w14:textId="0F3494EB" w:rsidR="007F2BBE" w:rsidRDefault="007F2BBE" w:rsidP="000C2F95">
      <w:pPr>
        <w:pStyle w:val="ListParagraph"/>
        <w:numPr>
          <w:ilvl w:val="1"/>
          <w:numId w:val="20"/>
        </w:numPr>
      </w:pPr>
      <w:r>
        <w:t>What are the most and least frequent products which each user buy?</w:t>
      </w:r>
    </w:p>
    <w:p w14:paraId="4A4BDBE8" w14:textId="3DF2848C" w:rsidR="006B4791" w:rsidRDefault="006B4791" w:rsidP="000C2F95">
      <w:pPr>
        <w:pStyle w:val="ListParagraph"/>
        <w:numPr>
          <w:ilvl w:val="1"/>
          <w:numId w:val="20"/>
        </w:numPr>
      </w:pPr>
      <w:r>
        <w:t>What is the time interval between user’s orders?</w:t>
      </w:r>
    </w:p>
    <w:p w14:paraId="6689956E" w14:textId="3736700A" w:rsidR="004D03E0" w:rsidRDefault="006B4791" w:rsidP="008221AF">
      <w:pPr>
        <w:pStyle w:val="ListParagraph"/>
        <w:numPr>
          <w:ilvl w:val="1"/>
          <w:numId w:val="20"/>
        </w:numPr>
      </w:pPr>
      <w:r>
        <w:t>What is the time interval between two orders for same product?</w:t>
      </w:r>
    </w:p>
    <w:p w14:paraId="4F3A75BD" w14:textId="08E92467" w:rsidR="00387098" w:rsidRDefault="00B827E5" w:rsidP="004D03E0">
      <w:pPr>
        <w:pStyle w:val="Heading1"/>
        <w:numPr>
          <w:ilvl w:val="0"/>
          <w:numId w:val="21"/>
        </w:numPr>
      </w:pPr>
      <w:r>
        <w:lastRenderedPageBreak/>
        <w:t>Data</w:t>
      </w:r>
      <w:r w:rsidR="00CD3F27">
        <w:t>s</w:t>
      </w:r>
      <w:r w:rsidR="00387098">
        <w:t>et</w:t>
      </w:r>
    </w:p>
    <w:p w14:paraId="0BB7AC27" w14:textId="3D2600A7" w:rsidR="009E0882" w:rsidRPr="00807076" w:rsidRDefault="009E0882" w:rsidP="004D03E0">
      <w:pPr>
        <w:ind w:left="720"/>
      </w:pPr>
      <w:r>
        <w:t>There are 6 different files that consist of a relation between each other which describe consumers’ orders over time</w:t>
      </w:r>
      <w:r w:rsidR="002728CF">
        <w:t xml:space="preserve">. There are </w:t>
      </w:r>
      <w:r w:rsidR="00731379">
        <w:t xml:space="preserve">more than 3 million grocery orders and from more than 200,000 anonymized </w:t>
      </w:r>
      <w:proofErr w:type="spellStart"/>
      <w:r w:rsidR="00731379">
        <w:t>Instacart</w:t>
      </w:r>
      <w:proofErr w:type="spellEnd"/>
      <w:r w:rsidR="00731379">
        <w:t xml:space="preserve"> users which contains each users’ </w:t>
      </w:r>
      <w:r w:rsidR="00F9680F">
        <w:t>past</w:t>
      </w:r>
      <w:r w:rsidR="00731379">
        <w:t xml:space="preserve"> purchased products from 4 to 100 in each order</w:t>
      </w:r>
      <w:r w:rsidR="008A7497">
        <w:t xml:space="preserve"> </w:t>
      </w:r>
      <w:r w:rsidR="006C5C2C">
        <w:t>by</w:t>
      </w:r>
      <w:r w:rsidR="008A7497">
        <w:t xml:space="preserve"> week</w:t>
      </w:r>
      <w:r w:rsidR="006C5C2C">
        <w:t>ly</w:t>
      </w:r>
      <w:r w:rsidR="008A7497">
        <w:t>,</w:t>
      </w:r>
      <w:r w:rsidR="006C5C2C">
        <w:t xml:space="preserve"> daily and</w:t>
      </w:r>
      <w:r w:rsidR="008A7497">
        <w:t xml:space="preserve"> hour</w:t>
      </w:r>
      <w:r w:rsidR="006C5C2C">
        <w:t>ly</w:t>
      </w:r>
      <w:r w:rsidR="008A7497">
        <w:t xml:space="preserve"> that the order was placed and </w:t>
      </w:r>
      <w:r w:rsidR="006C5C2C">
        <w:t xml:space="preserve">also </w:t>
      </w:r>
      <w:r w:rsidR="008A7497">
        <w:t>the interval time between the orders</w:t>
      </w:r>
      <w:r w:rsidR="00731379">
        <w:t xml:space="preserve">. </w:t>
      </w:r>
    </w:p>
    <w:p w14:paraId="40C697EF" w14:textId="77777777" w:rsidR="00387098" w:rsidRPr="00387098" w:rsidRDefault="00387098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a</w:t>
      </w:r>
      <w:r w:rsidRPr="00387098">
        <w:rPr>
          <w:b/>
        </w:rPr>
        <w:t>isles.csv</w:t>
      </w:r>
    </w:p>
    <w:p w14:paraId="1DBF9447" w14:textId="77777777" w:rsidR="009005F6" w:rsidRDefault="00CE4B49" w:rsidP="004D03E0">
      <w:pPr>
        <w:pStyle w:val="Quote"/>
        <w:numPr>
          <w:ilvl w:val="0"/>
          <w:numId w:val="18"/>
        </w:numPr>
        <w:ind w:left="1800"/>
      </w:pPr>
      <w:r>
        <w:t xml:space="preserve">Aisle numbers </w:t>
      </w:r>
      <w:r w:rsidR="005822A8">
        <w:t>and description;</w:t>
      </w:r>
    </w:p>
    <w:p w14:paraId="59A82336" w14:textId="77777777" w:rsidR="00CE4B49" w:rsidRDefault="00CE4B49" w:rsidP="004D03E0">
      <w:pPr>
        <w:pStyle w:val="Quote"/>
        <w:ind w:left="1570" w:firstLine="590"/>
      </w:pPr>
      <w:r>
        <w:t xml:space="preserve">Headers: </w:t>
      </w:r>
      <w:proofErr w:type="spellStart"/>
      <w:r>
        <w:t>aisle_id</w:t>
      </w:r>
      <w:proofErr w:type="spellEnd"/>
      <w:r>
        <w:t>, aisle</w:t>
      </w:r>
    </w:p>
    <w:p w14:paraId="225BAA08" w14:textId="77777777" w:rsidR="00CE4B49" w:rsidRPr="00CE4B49" w:rsidRDefault="00E2767A" w:rsidP="004D03E0">
      <w:pPr>
        <w:pStyle w:val="ListParagraph"/>
        <w:numPr>
          <w:ilvl w:val="0"/>
          <w:numId w:val="17"/>
        </w:numPr>
        <w:ind w:left="1440"/>
      </w:pPr>
      <w:r>
        <w:rPr>
          <w:b/>
        </w:rPr>
        <w:t>d</w:t>
      </w:r>
      <w:r w:rsidR="00CE4B49">
        <w:rPr>
          <w:b/>
        </w:rPr>
        <w:t>eparments.csv</w:t>
      </w:r>
    </w:p>
    <w:p w14:paraId="3196BF76" w14:textId="77777777" w:rsidR="00CE4B49" w:rsidRDefault="00CE4B49" w:rsidP="004D03E0">
      <w:pPr>
        <w:pStyle w:val="Quote"/>
        <w:numPr>
          <w:ilvl w:val="0"/>
          <w:numId w:val="18"/>
        </w:numPr>
        <w:ind w:left="1800"/>
      </w:pPr>
      <w:r>
        <w:t>Department</w:t>
      </w:r>
      <w:r w:rsidR="005822A8">
        <w:t xml:space="preserve"> numbers and description;</w:t>
      </w:r>
    </w:p>
    <w:p w14:paraId="7F3BE170" w14:textId="77777777" w:rsidR="00CE4B49" w:rsidRDefault="00CE4B49" w:rsidP="004D03E0">
      <w:pPr>
        <w:pStyle w:val="Quote"/>
        <w:ind w:left="2160"/>
      </w:pPr>
      <w:r>
        <w:t>Header</w:t>
      </w:r>
      <w:r w:rsidR="005822A8">
        <w:t>s</w:t>
      </w:r>
      <w:r>
        <w:t xml:space="preserve">: </w:t>
      </w:r>
      <w:proofErr w:type="spellStart"/>
      <w:r>
        <w:t>department_id</w:t>
      </w:r>
      <w:proofErr w:type="spellEnd"/>
      <w:r>
        <w:t>, department</w:t>
      </w:r>
    </w:p>
    <w:p w14:paraId="37448225" w14:textId="77777777" w:rsidR="000810C7" w:rsidRDefault="00E2767A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o</w:t>
      </w:r>
      <w:r w:rsidR="000810C7">
        <w:rPr>
          <w:b/>
        </w:rPr>
        <w:t>rder_products</w:t>
      </w:r>
      <w:r>
        <w:rPr>
          <w:b/>
        </w:rPr>
        <w:t>_prior.csv &amp; order_products_train.csv</w:t>
      </w:r>
    </w:p>
    <w:p w14:paraId="5A41940A" w14:textId="77777777" w:rsidR="00E2767A" w:rsidRDefault="00D31F9A" w:rsidP="004D03E0">
      <w:pPr>
        <w:pStyle w:val="Quote"/>
        <w:numPr>
          <w:ilvl w:val="0"/>
          <w:numId w:val="18"/>
        </w:numPr>
        <w:ind w:left="1800"/>
      </w:pPr>
      <w:r>
        <w:t>Th</w:t>
      </w:r>
      <w:r w:rsidR="00BA1B4D">
        <w:t>e</w:t>
      </w:r>
      <w:r>
        <w:t>s</w:t>
      </w:r>
      <w:r w:rsidR="00BA1B4D">
        <w:t>e</w:t>
      </w:r>
      <w:r>
        <w:t xml:space="preserve"> </w:t>
      </w:r>
      <w:r w:rsidR="00BA1B4D">
        <w:t>files provide</w:t>
      </w:r>
      <w:r>
        <w:t xml:space="preserve"> us </w:t>
      </w:r>
      <w:r w:rsidR="005822A8">
        <w:t xml:space="preserve">in each order </w:t>
      </w:r>
      <w:r>
        <w:t xml:space="preserve">which </w:t>
      </w:r>
      <w:r w:rsidR="005822A8">
        <w:t>product placed an order along reordered rate;</w:t>
      </w:r>
    </w:p>
    <w:p w14:paraId="20D9323B" w14:textId="77777777" w:rsidR="005822A8" w:rsidRDefault="005822A8" w:rsidP="004D03E0">
      <w:pPr>
        <w:pStyle w:val="Quote"/>
        <w:ind w:left="2160"/>
      </w:pPr>
      <w:r>
        <w:t xml:space="preserve">Headers: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add_to_cart</w:t>
      </w:r>
      <w:proofErr w:type="spellEnd"/>
      <w:r>
        <w:t>, reordered</w:t>
      </w:r>
    </w:p>
    <w:p w14:paraId="4768B8CE" w14:textId="77777777" w:rsidR="005822A8" w:rsidRPr="005822A8" w:rsidRDefault="005822A8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orders.csv</w:t>
      </w:r>
    </w:p>
    <w:p w14:paraId="17869998" w14:textId="77777777" w:rsidR="00CE4B49" w:rsidRDefault="000A7F9E" w:rsidP="004D03E0">
      <w:pPr>
        <w:pStyle w:val="Quote"/>
        <w:numPr>
          <w:ilvl w:val="0"/>
          <w:numId w:val="18"/>
        </w:numPr>
        <w:ind w:left="1800"/>
      </w:pPr>
      <w:r>
        <w:t xml:space="preserve">This file contains </w:t>
      </w:r>
      <w:r w:rsidR="000B4F7E">
        <w:t>each and every user’s order history along with the order times (hour &amp; day), reorder time interval between the last time ord</w:t>
      </w:r>
      <w:r w:rsidR="00DD3AF9">
        <w:t>ered</w:t>
      </w:r>
      <w:r w:rsidR="000B4F7E">
        <w:t xml:space="preserve"> and which set (prior, train) an order belongs.</w:t>
      </w:r>
    </w:p>
    <w:p w14:paraId="21BF1F22" w14:textId="77777777" w:rsidR="00DD3AF9" w:rsidRDefault="00DD3AF9" w:rsidP="004D03E0">
      <w:pPr>
        <w:pStyle w:val="Quote"/>
        <w:ind w:left="2160"/>
        <w:rPr>
          <w:bdr w:val="none" w:sz="0" w:space="0" w:color="auto" w:frame="1"/>
          <w:shd w:val="clear" w:color="auto" w:fill="F4F4F4"/>
        </w:rPr>
      </w:pPr>
      <w:r>
        <w:t xml:space="preserve">Headers: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eval_set</w:t>
      </w:r>
      <w:proofErr w:type="spellEnd"/>
      <w:r>
        <w:t xml:space="preserve">, </w:t>
      </w:r>
      <w:proofErr w:type="spellStart"/>
      <w:r>
        <w:t>o</w:t>
      </w:r>
      <w:r w:rsidRPr="00DD3AF9">
        <w:rPr>
          <w:bdr w:val="none" w:sz="0" w:space="0" w:color="auto" w:frame="1"/>
          <w:shd w:val="clear" w:color="auto" w:fill="F4F4F4"/>
        </w:rPr>
        <w:t>rder_number</w:t>
      </w:r>
      <w:proofErr w:type="spellEnd"/>
      <w:r w:rsidRPr="00DD3AF9">
        <w:rPr>
          <w:bdr w:val="none" w:sz="0" w:space="0" w:color="auto" w:frame="1"/>
          <w:shd w:val="clear" w:color="auto" w:fill="F4F4F4"/>
        </w:rPr>
        <w:t>,</w:t>
      </w:r>
      <w:r>
        <w:rPr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order_dow</w:t>
      </w:r>
      <w:proofErr w:type="spellEnd"/>
      <w:r>
        <w:rPr>
          <w:bdr w:val="none" w:sz="0" w:space="0" w:color="auto" w:frame="1"/>
          <w:shd w:val="clear" w:color="auto" w:fill="F4F4F4"/>
        </w:rPr>
        <w:t xml:space="preserve">,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order_hour_of_day</w:t>
      </w:r>
      <w:proofErr w:type="spellEnd"/>
      <w:r w:rsidRPr="00DD3AF9">
        <w:rPr>
          <w:bdr w:val="none" w:sz="0" w:space="0" w:color="auto" w:frame="1"/>
          <w:shd w:val="clear" w:color="auto" w:fill="F4F4F4"/>
        </w:rPr>
        <w:t>,</w:t>
      </w:r>
      <w:r>
        <w:rPr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days_since_prior_order</w:t>
      </w:r>
      <w:proofErr w:type="spellEnd"/>
    </w:p>
    <w:p w14:paraId="3C1A16B2" w14:textId="77777777" w:rsidR="00DD3AF9" w:rsidRDefault="00DD3AF9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products.csv</w:t>
      </w:r>
    </w:p>
    <w:p w14:paraId="4FE57F1C" w14:textId="77777777" w:rsidR="00DD3AF9" w:rsidRDefault="00DD3AF9" w:rsidP="004D03E0">
      <w:pPr>
        <w:pStyle w:val="Quote"/>
        <w:numPr>
          <w:ilvl w:val="0"/>
          <w:numId w:val="18"/>
        </w:numPr>
        <w:ind w:left="1800"/>
      </w:pPr>
      <w:r>
        <w:t xml:space="preserve">This file describes which products </w:t>
      </w:r>
      <w:r w:rsidR="00807076">
        <w:t>belong to which aisle and department</w:t>
      </w:r>
    </w:p>
    <w:p w14:paraId="614E0B08" w14:textId="162BF518" w:rsidR="00807076" w:rsidRDefault="00807076" w:rsidP="004D03E0">
      <w:pPr>
        <w:pStyle w:val="Quote"/>
        <w:ind w:left="1570" w:firstLine="590"/>
      </w:pPr>
      <w:r>
        <w:t xml:space="preserve">Headers: </w:t>
      </w:r>
      <w:proofErr w:type="spellStart"/>
      <w:r w:rsidRPr="00807076">
        <w:t>product_id</w:t>
      </w:r>
      <w:proofErr w:type="spellEnd"/>
      <w:r w:rsidRPr="00807076">
        <w:t>,</w:t>
      </w:r>
      <w:r>
        <w:t xml:space="preserve"> </w:t>
      </w:r>
      <w:proofErr w:type="spellStart"/>
      <w:r w:rsidRPr="00807076">
        <w:t>product_name</w:t>
      </w:r>
      <w:proofErr w:type="spellEnd"/>
      <w:r w:rsidRPr="00807076">
        <w:t>,</w:t>
      </w:r>
      <w:r>
        <w:tab/>
      </w:r>
      <w:proofErr w:type="spellStart"/>
      <w:r w:rsidRPr="00807076">
        <w:t>aisle_id</w:t>
      </w:r>
      <w:proofErr w:type="spellEnd"/>
      <w:r w:rsidRPr="00807076">
        <w:t>,</w:t>
      </w:r>
      <w:r>
        <w:t xml:space="preserve"> </w:t>
      </w:r>
      <w:proofErr w:type="spellStart"/>
      <w:r w:rsidRPr="00807076">
        <w:t>department_id</w:t>
      </w:r>
      <w:proofErr w:type="spellEnd"/>
    </w:p>
    <w:p w14:paraId="4F03D4CF" w14:textId="18DE5A30" w:rsidR="00D62A2A" w:rsidRDefault="002042F2" w:rsidP="00D62A2A">
      <w:r>
        <w:lastRenderedPageBreak/>
        <w:t>Customer Classification? What percentage of the customer how frequently order and frequency of repetitiveness?</w:t>
      </w:r>
    </w:p>
    <w:p w14:paraId="356F7E02" w14:textId="77777777" w:rsidR="0089014A" w:rsidRDefault="0089014A" w:rsidP="00D62A2A"/>
    <w:p w14:paraId="1141DA83" w14:textId="03842136" w:rsidR="0089014A" w:rsidRDefault="0089014A" w:rsidP="00D62A2A">
      <w:r>
        <w:t>50 factors – key questions – anything which impacts</w:t>
      </w:r>
    </w:p>
    <w:p w14:paraId="6E23E5ED" w14:textId="77777777" w:rsidR="00A14B8C" w:rsidRDefault="00A14B8C" w:rsidP="00D62A2A"/>
    <w:p w14:paraId="7238B5BF" w14:textId="04A15BF3" w:rsidR="00A14B8C" w:rsidRDefault="00A14B8C" w:rsidP="00D62A2A">
      <w:r>
        <w:t>probability of user purchase?</w:t>
      </w:r>
    </w:p>
    <w:p w14:paraId="5A72A6FA" w14:textId="3797CE2F" w:rsidR="00176C95" w:rsidRDefault="00176C95" w:rsidP="00D62A2A">
      <w:r>
        <w:t>Purchase probability by user?</w:t>
      </w:r>
    </w:p>
    <w:p w14:paraId="117A0D37" w14:textId="77777777" w:rsidR="008B06DA" w:rsidRDefault="008B06DA" w:rsidP="00D62A2A"/>
    <w:p w14:paraId="1259A6A3" w14:textId="5E32A379" w:rsidR="008B06DA" w:rsidRDefault="008B06DA" w:rsidP="00D62A2A">
      <w:r>
        <w:t>Probability of reordering?</w:t>
      </w:r>
      <w:bookmarkStart w:id="0" w:name="_GoBack"/>
      <w:bookmarkEnd w:id="0"/>
    </w:p>
    <w:p w14:paraId="6107DFE4" w14:textId="77777777" w:rsidR="00D62A2A" w:rsidRDefault="00D62A2A" w:rsidP="00D62A2A"/>
    <w:p w14:paraId="06250DBD" w14:textId="77777777" w:rsidR="00D62A2A" w:rsidRPr="00D62A2A" w:rsidRDefault="00D62A2A" w:rsidP="00D62A2A"/>
    <w:sectPr w:rsidR="00D62A2A" w:rsidRPr="00D62A2A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16D29" w14:textId="77777777" w:rsidR="00557954" w:rsidRDefault="00557954">
      <w:pPr>
        <w:spacing w:after="0" w:line="240" w:lineRule="auto"/>
      </w:pPr>
      <w:r>
        <w:separator/>
      </w:r>
    </w:p>
    <w:p w14:paraId="16F59736" w14:textId="77777777" w:rsidR="00557954" w:rsidRDefault="00557954"/>
    <w:p w14:paraId="66B6B9DF" w14:textId="77777777" w:rsidR="00557954" w:rsidRDefault="00557954"/>
  </w:endnote>
  <w:endnote w:type="continuationSeparator" w:id="0">
    <w:p w14:paraId="7061E0DA" w14:textId="77777777" w:rsidR="00557954" w:rsidRDefault="00557954">
      <w:pPr>
        <w:spacing w:after="0" w:line="240" w:lineRule="auto"/>
      </w:pPr>
      <w:r>
        <w:continuationSeparator/>
      </w:r>
    </w:p>
    <w:p w14:paraId="75FBEF99" w14:textId="77777777" w:rsidR="00557954" w:rsidRDefault="00557954"/>
    <w:p w14:paraId="5D23A9B4" w14:textId="77777777" w:rsidR="00557954" w:rsidRDefault="005579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239A8" w14:textId="77777777" w:rsidR="009005F6" w:rsidRDefault="00D228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6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77085" w14:textId="77777777" w:rsidR="00557954" w:rsidRDefault="00557954">
      <w:pPr>
        <w:spacing w:after="0" w:line="240" w:lineRule="auto"/>
      </w:pPr>
      <w:r>
        <w:separator/>
      </w:r>
    </w:p>
    <w:p w14:paraId="5A449706" w14:textId="77777777" w:rsidR="00557954" w:rsidRDefault="00557954"/>
    <w:p w14:paraId="1462B300" w14:textId="77777777" w:rsidR="00557954" w:rsidRDefault="00557954"/>
  </w:footnote>
  <w:footnote w:type="continuationSeparator" w:id="0">
    <w:p w14:paraId="3D7251D0" w14:textId="77777777" w:rsidR="00557954" w:rsidRDefault="00557954">
      <w:pPr>
        <w:spacing w:after="0" w:line="240" w:lineRule="auto"/>
      </w:pPr>
      <w:r>
        <w:continuationSeparator/>
      </w:r>
    </w:p>
    <w:p w14:paraId="65B96B95" w14:textId="77777777" w:rsidR="00557954" w:rsidRDefault="00557954"/>
    <w:p w14:paraId="156116DD" w14:textId="77777777" w:rsidR="00557954" w:rsidRDefault="0055795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C584F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835AD"/>
    <w:multiLevelType w:val="hybridMultilevel"/>
    <w:tmpl w:val="658C305E"/>
    <w:lvl w:ilvl="0" w:tplc="F808F8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6720"/>
    <w:multiLevelType w:val="hybridMultilevel"/>
    <w:tmpl w:val="21D41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95B7C"/>
    <w:multiLevelType w:val="hybridMultilevel"/>
    <w:tmpl w:val="7EAE6EE6"/>
    <w:lvl w:ilvl="0" w:tplc="BF0E2F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EB3506"/>
    <w:multiLevelType w:val="hybridMultilevel"/>
    <w:tmpl w:val="CC5A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8"/>
  </w:num>
  <w:num w:numId="17">
    <w:abstractNumId w:val="14"/>
  </w:num>
  <w:num w:numId="18">
    <w:abstractNumId w:val="19"/>
  </w:num>
  <w:num w:numId="19">
    <w:abstractNumId w:val="0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36"/>
    <w:rsid w:val="00011F84"/>
    <w:rsid w:val="000810C7"/>
    <w:rsid w:val="000A7F9E"/>
    <w:rsid w:val="000B4F7E"/>
    <w:rsid w:val="000C2F95"/>
    <w:rsid w:val="000D3459"/>
    <w:rsid w:val="001140EC"/>
    <w:rsid w:val="001230FE"/>
    <w:rsid w:val="00172BF9"/>
    <w:rsid w:val="00176C95"/>
    <w:rsid w:val="002042F2"/>
    <w:rsid w:val="0020462A"/>
    <w:rsid w:val="0022361D"/>
    <w:rsid w:val="002728CF"/>
    <w:rsid w:val="002843C2"/>
    <w:rsid w:val="00294836"/>
    <w:rsid w:val="00320C8D"/>
    <w:rsid w:val="0036668C"/>
    <w:rsid w:val="00387098"/>
    <w:rsid w:val="003F5DEE"/>
    <w:rsid w:val="004D03E0"/>
    <w:rsid w:val="00557954"/>
    <w:rsid w:val="005822A8"/>
    <w:rsid w:val="006B4791"/>
    <w:rsid w:val="006C5C2C"/>
    <w:rsid w:val="006F77FC"/>
    <w:rsid w:val="00720FCA"/>
    <w:rsid w:val="00731379"/>
    <w:rsid w:val="007A78EB"/>
    <w:rsid w:val="007F2BBE"/>
    <w:rsid w:val="00807076"/>
    <w:rsid w:val="00820533"/>
    <w:rsid w:val="0089014A"/>
    <w:rsid w:val="008A7497"/>
    <w:rsid w:val="008B06DA"/>
    <w:rsid w:val="009005F6"/>
    <w:rsid w:val="009E0882"/>
    <w:rsid w:val="00A12287"/>
    <w:rsid w:val="00A14B8C"/>
    <w:rsid w:val="00A74CD3"/>
    <w:rsid w:val="00B827E5"/>
    <w:rsid w:val="00BA1B4D"/>
    <w:rsid w:val="00CD3F27"/>
    <w:rsid w:val="00CE4B49"/>
    <w:rsid w:val="00D228CA"/>
    <w:rsid w:val="00D31F9A"/>
    <w:rsid w:val="00D62A2A"/>
    <w:rsid w:val="00DD3AF9"/>
    <w:rsid w:val="00DE2B20"/>
    <w:rsid w:val="00E013A9"/>
    <w:rsid w:val="00E2767A"/>
    <w:rsid w:val="00F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3C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387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F9"/>
    <w:rPr>
      <w:rFonts w:ascii="Courier New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D3AF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hansari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127</TotalTime>
  <Pages>3</Pages>
  <Words>314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Sari, Serhan</dc:creator>
  <cp:keywords/>
  <dc:description/>
  <cp:lastModifiedBy>Sari, Serhan</cp:lastModifiedBy>
  <cp:revision>7</cp:revision>
  <dcterms:created xsi:type="dcterms:W3CDTF">2017-10-13T03:50:00Z</dcterms:created>
  <dcterms:modified xsi:type="dcterms:W3CDTF">2017-10-26T03:04:00Z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